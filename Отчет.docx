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4709768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DC0898" w14:textId="77777777" w:rsidR="00BD4B45" w:rsidRDefault="00BD4B45">
          <w:pPr>
            <w:pStyle w:val="a7"/>
          </w:pPr>
          <w:r>
            <w:t>Оглавление</w:t>
          </w:r>
        </w:p>
        <w:p w14:paraId="6F3DE565" w14:textId="676BBCEA" w:rsidR="00DC2A33" w:rsidRDefault="003F2178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45307" w:history="1">
            <w:r w:rsidR="00DC2A33" w:rsidRPr="005C1E5A">
              <w:rPr>
                <w:rStyle w:val="af"/>
                <w:noProof/>
              </w:rPr>
              <w:t>Задание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_Toc28445307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3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34963E2A" w14:textId="327850AB" w:rsidR="00DC2A33" w:rsidRDefault="00A50CA6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28445308" w:history="1">
            <w:r w:rsidR="00DC2A33" w:rsidRPr="005C1E5A">
              <w:rPr>
                <w:rStyle w:val="af"/>
                <w:noProof/>
              </w:rPr>
              <w:t>Выполнение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_Toc28445308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3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02DBAF72" w14:textId="3D2583D9" w:rsidR="00DC2A33" w:rsidRDefault="00A50CA6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09" w:history="1">
            <w:r w:rsidR="00DC2A33" w:rsidRPr="005C1E5A">
              <w:rPr>
                <w:rStyle w:val="af"/>
                <w:noProof/>
              </w:rPr>
              <w:t>Задание 1: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_Toc28445309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3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40E66841" w14:textId="5CAAFEF0" w:rsidR="00DC2A33" w:rsidRDefault="00A50CA6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10" w:history="1">
            <w:r w:rsidR="00DC2A33" w:rsidRPr="005C1E5A">
              <w:rPr>
                <w:rStyle w:val="af"/>
                <w:noProof/>
              </w:rPr>
              <w:t>Задание 2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_Toc28445310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7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623A5629" w14:textId="6F588870" w:rsidR="00DC2A33" w:rsidRDefault="00A50CA6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11" w:history="1">
            <w:r w:rsidR="00DC2A33" w:rsidRPr="005C1E5A">
              <w:rPr>
                <w:rStyle w:val="af"/>
                <w:noProof/>
              </w:rPr>
              <w:t xml:space="preserve">Задание </w:t>
            </w:r>
            <w:r w:rsidR="00DC2A33" w:rsidRPr="005C1E5A">
              <w:rPr>
                <w:rStyle w:val="af"/>
                <w:noProof/>
                <w:lang w:val="en-US"/>
              </w:rPr>
              <w:t>3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_Toc28445311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8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73085DD9" w14:textId="1E2F6F72" w:rsidR="00DC2A33" w:rsidRDefault="00A50CA6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28445312" w:history="1">
            <w:r w:rsidR="00DC2A33" w:rsidRPr="005C1E5A">
              <w:rPr>
                <w:rStyle w:val="af"/>
                <w:noProof/>
              </w:rPr>
              <w:t xml:space="preserve">Задание </w:t>
            </w:r>
            <w:r w:rsidR="00DC2A33" w:rsidRPr="005C1E5A">
              <w:rPr>
                <w:rStyle w:val="af"/>
                <w:noProof/>
                <w:lang w:val="en-US"/>
              </w:rPr>
              <w:t>4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_Toc28445312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10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230550CF" w14:textId="7AFF5F6F" w:rsidR="00DC2A33" w:rsidRDefault="00A50CA6" w:rsidP="00DC2A3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28445313" w:history="1">
            <w:r w:rsidR="00DC2A33" w:rsidRPr="005C1E5A">
              <w:rPr>
                <w:rStyle w:val="af"/>
                <w:noProof/>
              </w:rPr>
              <w:t xml:space="preserve">Задание </w:t>
            </w:r>
            <w:r w:rsidR="00DC2A33" w:rsidRPr="005C1E5A">
              <w:rPr>
                <w:rStyle w:val="af"/>
                <w:noProof/>
                <w:lang w:val="en-US"/>
              </w:rPr>
              <w:t>5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_Toc28445313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11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1DF9DC29" w14:textId="06A5CAF7" w:rsidR="00DC2A33" w:rsidRDefault="00A50CA6" w:rsidP="00DC2A3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hyperlink w:anchor="_Toc28445314" w:history="1">
            <w:r w:rsidR="00DC2A33" w:rsidRPr="005C1E5A">
              <w:rPr>
                <w:rStyle w:val="af"/>
                <w:noProof/>
              </w:rPr>
              <w:t xml:space="preserve">Задание </w:t>
            </w:r>
            <w:r w:rsidR="00DC2A33" w:rsidRPr="005C1E5A">
              <w:rPr>
                <w:rStyle w:val="af"/>
                <w:noProof/>
                <w:lang w:val="en-US"/>
              </w:rPr>
              <w:t>6</w:t>
            </w:r>
            <w:r w:rsidR="00DC2A33">
              <w:rPr>
                <w:noProof/>
                <w:webHidden/>
              </w:rPr>
              <w:tab/>
            </w:r>
            <w:r w:rsidR="00DC2A33">
              <w:rPr>
                <w:noProof/>
                <w:webHidden/>
              </w:rPr>
              <w:fldChar w:fldCharType="begin"/>
            </w:r>
            <w:r w:rsidR="00DC2A33">
              <w:rPr>
                <w:noProof/>
                <w:webHidden/>
              </w:rPr>
              <w:instrText xml:space="preserve"> PAGEREF _Toc28445314 \h </w:instrText>
            </w:r>
            <w:r w:rsidR="00DC2A33">
              <w:rPr>
                <w:noProof/>
                <w:webHidden/>
              </w:rPr>
            </w:r>
            <w:r w:rsidR="00DC2A33">
              <w:rPr>
                <w:noProof/>
                <w:webHidden/>
              </w:rPr>
              <w:fldChar w:fldCharType="separate"/>
            </w:r>
            <w:r w:rsidR="00DC2A33">
              <w:rPr>
                <w:noProof/>
                <w:webHidden/>
              </w:rPr>
              <w:t>12</w:t>
            </w:r>
            <w:r w:rsidR="00DC2A33">
              <w:rPr>
                <w:noProof/>
                <w:webHidden/>
              </w:rPr>
              <w:fldChar w:fldCharType="end"/>
            </w:r>
          </w:hyperlink>
        </w:p>
        <w:p w14:paraId="09429593" w14:textId="12F229E5" w:rsidR="00BD4B45" w:rsidRDefault="003F2178">
          <w:r>
            <w:rPr>
              <w:b/>
              <w:bCs/>
              <w:noProof/>
            </w:rPr>
            <w:fldChar w:fldCharType="end"/>
          </w:r>
        </w:p>
      </w:sdtContent>
    </w:sdt>
    <w:p w14:paraId="5A70E0AC" w14:textId="77777777" w:rsidR="00BD4B45" w:rsidRDefault="00BD4B45">
      <w:pPr>
        <w:spacing w:after="160" w:line="259" w:lineRule="auto"/>
        <w:ind w:firstLine="0"/>
        <w:jc w:val="left"/>
      </w:pPr>
      <w:r>
        <w:br w:type="page"/>
      </w:r>
    </w:p>
    <w:p w14:paraId="37681022" w14:textId="77777777" w:rsidR="00FB4E07" w:rsidRDefault="00D9618E" w:rsidP="00D9618E">
      <w:pPr>
        <w:pStyle w:val="1"/>
      </w:pPr>
      <w:bookmarkStart w:id="0" w:name="_Toc28445307"/>
      <w:r>
        <w:lastRenderedPageBreak/>
        <w:t>Задание</w:t>
      </w:r>
      <w:bookmarkEnd w:id="0"/>
    </w:p>
    <w:p w14:paraId="2E3FC68A" w14:textId="03D3C28F" w:rsidR="00D9618E" w:rsidRDefault="00D9618E" w:rsidP="00D9618E"/>
    <w:p w14:paraId="6DDB9BA6" w14:textId="2210FDBB" w:rsidR="003F2178" w:rsidRDefault="003F2178" w:rsidP="003F2178">
      <w:pPr>
        <w:pStyle w:val="ae"/>
        <w:numPr>
          <w:ilvl w:val="0"/>
          <w:numId w:val="1"/>
        </w:numPr>
        <w:ind w:left="0" w:firstLine="709"/>
      </w:pPr>
      <w:r w:rsidRPr="003F2178">
        <w:t>Наберите программу. Запустите на выполнение. Придумайте и задайте 5-6 вопросов к каждой программе.</w:t>
      </w:r>
    </w:p>
    <w:p w14:paraId="00E2C3FB" w14:textId="685280E4" w:rsidR="003F2178" w:rsidRDefault="003F2178" w:rsidP="003F2178">
      <w:pPr>
        <w:pStyle w:val="ae"/>
        <w:numPr>
          <w:ilvl w:val="0"/>
          <w:numId w:val="1"/>
        </w:numPr>
        <w:ind w:left="0" w:firstLine="709"/>
      </w:pPr>
      <w:r>
        <w:t>Н</w:t>
      </w:r>
      <w:r w:rsidRPr="003F2178">
        <w:t>арисуйте схему родства</w:t>
      </w:r>
      <w:r>
        <w:t>.</w:t>
      </w:r>
    </w:p>
    <w:p w14:paraId="5FB05BF8" w14:textId="77777777" w:rsidR="00D9618E" w:rsidRDefault="00D9618E" w:rsidP="003F2178">
      <w:pPr>
        <w:pStyle w:val="ae"/>
        <w:numPr>
          <w:ilvl w:val="0"/>
          <w:numId w:val="1"/>
        </w:numPr>
        <w:ind w:left="0" w:firstLine="709"/>
      </w:pPr>
      <w: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D9618E">
        <w:rPr>
          <w:lang w:val="en-US"/>
        </w:rPr>
        <w:t>brother</w:t>
      </w:r>
      <w:r w:rsidRPr="00D9618E">
        <w:t xml:space="preserve"> (</w:t>
      </w:r>
      <w:r>
        <w:t>брат</w:t>
      </w:r>
      <w:r w:rsidRPr="00D9618E">
        <w:t xml:space="preserve">); </w:t>
      </w:r>
      <w:r w:rsidRPr="00D9618E">
        <w:rPr>
          <w:lang w:val="en-US"/>
        </w:rPr>
        <w:t>sister</w:t>
      </w:r>
      <w:r w:rsidRPr="00D9618E">
        <w:t xml:space="preserve"> (</w:t>
      </w:r>
      <w:r>
        <w:t>сестра</w:t>
      </w:r>
      <w:r w:rsidRPr="00D9618E">
        <w:t xml:space="preserve">); </w:t>
      </w:r>
      <w:r w:rsidRPr="00D9618E">
        <w:rPr>
          <w:lang w:val="en-US"/>
        </w:rPr>
        <w:t>grand</w:t>
      </w:r>
      <w:r w:rsidRPr="00D9618E">
        <w:t>-</w:t>
      </w:r>
      <w:r w:rsidRPr="00D9618E">
        <w:rPr>
          <w:lang w:val="en-US"/>
        </w:rPr>
        <w:t>father</w:t>
      </w:r>
      <w:r w:rsidRPr="00D9618E">
        <w:t xml:space="preserve"> (</w:t>
      </w:r>
      <w:r>
        <w:t>дедушка</w:t>
      </w:r>
      <w:r w:rsidRPr="00D9618E">
        <w:t xml:space="preserve">); </w:t>
      </w:r>
      <w:r w:rsidRPr="00D9618E">
        <w:rPr>
          <w:lang w:val="en-US"/>
        </w:rPr>
        <w:t>grand</w:t>
      </w:r>
      <w:r w:rsidRPr="00D9618E">
        <w:t>-</w:t>
      </w:r>
      <w:r w:rsidRPr="00D9618E">
        <w:rPr>
          <w:lang w:val="en-US"/>
        </w:rPr>
        <w:t>mother</w:t>
      </w:r>
      <w:r w:rsidRPr="00D9618E">
        <w:t xml:space="preserve"> (</w:t>
      </w:r>
      <w:r>
        <w:t>бабушка</w:t>
      </w:r>
      <w:r w:rsidRPr="00D9618E">
        <w:t xml:space="preserve">); </w:t>
      </w:r>
      <w:r w:rsidRPr="00D9618E">
        <w:rPr>
          <w:lang w:val="en-US"/>
        </w:rPr>
        <w:t>uncle</w:t>
      </w:r>
      <w:r w:rsidRPr="00D9618E">
        <w:t xml:space="preserve"> (</w:t>
      </w:r>
      <w:r>
        <w:t>дядя</w:t>
      </w:r>
      <w:r w:rsidRPr="00D9618E">
        <w:t>).</w:t>
      </w:r>
    </w:p>
    <w:p w14:paraId="0BC53002" w14:textId="77777777" w:rsidR="00D9618E" w:rsidRDefault="00D9618E" w:rsidP="003F2178">
      <w:pPr>
        <w:pStyle w:val="ae"/>
        <w:numPr>
          <w:ilvl w:val="0"/>
          <w:numId w:val="1"/>
        </w:numPr>
        <w:ind w:left="0" w:firstLine="709"/>
      </w:pPr>
      <w:r>
        <w:t xml:space="preserve">Составьте программу, используя отношения likes ("нравится") и can_buy ("может купить"). </w:t>
      </w:r>
    </w:p>
    <w:p w14:paraId="26CF7A52" w14:textId="77777777" w:rsidR="00D9618E" w:rsidRDefault="00D9618E" w:rsidP="003F2178">
      <w:pPr>
        <w:pStyle w:val="ae"/>
        <w:numPr>
          <w:ilvl w:val="0"/>
          <w:numId w:val="1"/>
        </w:numPr>
        <w:ind w:left="0" w:firstLine="709"/>
      </w:pPr>
      <w:r>
        <w:t>Составьте собственную программу, состоящую из фактов и правил. Проверьте ее работу.</w:t>
      </w:r>
    </w:p>
    <w:p w14:paraId="00945B1C" w14:textId="77777777" w:rsidR="00D9618E" w:rsidRDefault="00D9618E" w:rsidP="00D9618E"/>
    <w:p w14:paraId="5677E0F1" w14:textId="77777777" w:rsidR="00D9618E" w:rsidRDefault="00D9618E" w:rsidP="00D9618E">
      <w:pPr>
        <w:pStyle w:val="1"/>
      </w:pPr>
      <w:bookmarkStart w:id="1" w:name="_Toc28445308"/>
      <w:r>
        <w:t>Выполнение</w:t>
      </w:r>
      <w:bookmarkEnd w:id="1"/>
    </w:p>
    <w:p w14:paraId="4FFD57FD" w14:textId="77777777" w:rsidR="00D9618E" w:rsidRDefault="00D9618E" w:rsidP="00D9618E"/>
    <w:p w14:paraId="4525736E" w14:textId="77777777" w:rsidR="00D9618E" w:rsidRPr="00D9618E" w:rsidRDefault="00D9618E" w:rsidP="00D9618E">
      <w:pPr>
        <w:pStyle w:val="2"/>
      </w:pPr>
      <w:bookmarkStart w:id="2" w:name="_Toc28445309"/>
      <w:r>
        <w:t>Задание 1:</w:t>
      </w:r>
      <w:bookmarkEnd w:id="2"/>
    </w:p>
    <w:p w14:paraId="48CA19BA" w14:textId="77777777" w:rsidR="00BD4B45" w:rsidRPr="00E56B75" w:rsidRDefault="00BD4B45" w:rsidP="00BD4B45">
      <w:pPr>
        <w:pStyle w:val="ac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BD4B45" w:rsidRPr="00D66D1C" w14:paraId="53D27595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C49DB73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domains</w:t>
            </w:r>
          </w:p>
          <w:p w14:paraId="08748D51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s=symbol</w:t>
            </w:r>
          </w:p>
          <w:p w14:paraId="7A5E1B4A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predicates</w:t>
            </w:r>
          </w:p>
          <w:p w14:paraId="0749CEF0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parent(s,s)</w:t>
            </w:r>
          </w:p>
          <w:p w14:paraId="359473C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female(s)</w:t>
            </w:r>
          </w:p>
          <w:p w14:paraId="1B2A61AD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male(s)</w:t>
            </w:r>
          </w:p>
          <w:p w14:paraId="43F1EF28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mother(s,s)</w:t>
            </w:r>
          </w:p>
          <w:p w14:paraId="3370AC0C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father(s,s)</w:t>
            </w:r>
          </w:p>
          <w:p w14:paraId="04850C06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ancestor(s,s)</w:t>
            </w:r>
          </w:p>
          <w:p w14:paraId="7F2AF67A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ab/>
              <w:t>child(s,s)</w:t>
            </w:r>
          </w:p>
          <w:p w14:paraId="2E3E9E48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clauses</w:t>
            </w:r>
          </w:p>
          <w:p w14:paraId="334B02A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parent(pam,bob).</w:t>
            </w:r>
          </w:p>
          <w:p w14:paraId="5FB199FB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lastRenderedPageBreak/>
              <w:t>parent(tom,bob).</w:t>
            </w:r>
          </w:p>
          <w:p w14:paraId="3B6D1FCE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parent(tom,liz).</w:t>
            </w:r>
          </w:p>
          <w:p w14:paraId="6469F1B5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parent(bob,ann).</w:t>
            </w:r>
          </w:p>
          <w:p w14:paraId="4F6A9EB8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parent(bob,pat).</w:t>
            </w:r>
          </w:p>
          <w:p w14:paraId="4857DD3F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parent(pat,jim).</w:t>
            </w:r>
          </w:p>
          <w:p w14:paraId="6DCFA302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female(pam).</w:t>
            </w:r>
          </w:p>
          <w:p w14:paraId="51AD7DDC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female(liz).</w:t>
            </w:r>
          </w:p>
          <w:p w14:paraId="07C23DC3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female(ann).</w:t>
            </w:r>
          </w:p>
          <w:p w14:paraId="41C8175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female(pat).</w:t>
            </w:r>
          </w:p>
          <w:p w14:paraId="3434329B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male(tom).</w:t>
            </w:r>
          </w:p>
          <w:p w14:paraId="51864185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male(bob).</w:t>
            </w:r>
          </w:p>
          <w:p w14:paraId="268C63A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male(jim).</w:t>
            </w:r>
          </w:p>
          <w:p w14:paraId="72D803C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child(Y,X):-</w:t>
            </w:r>
          </w:p>
          <w:p w14:paraId="64163B7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parent(X,Y).</w:t>
            </w:r>
          </w:p>
          <w:p w14:paraId="43F4316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mother(X,Y):-</w:t>
            </w:r>
          </w:p>
          <w:p w14:paraId="0A1808D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parent(X,Y),female(X).</w:t>
            </w:r>
          </w:p>
          <w:p w14:paraId="57182ACC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father(X,Y):-</w:t>
            </w:r>
          </w:p>
          <w:p w14:paraId="552EB644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parent(X,Y),male(X).</w:t>
            </w:r>
          </w:p>
          <w:p w14:paraId="7C132697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ancestor(X,Z):-</w:t>
            </w:r>
          </w:p>
          <w:p w14:paraId="05BC7189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parent(X,Z).</w:t>
            </w:r>
          </w:p>
          <w:p w14:paraId="295C3FDB" w14:textId="77777777" w:rsidR="00D9618E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ancestor(X,Z):-</w:t>
            </w:r>
          </w:p>
          <w:p w14:paraId="530A790B" w14:textId="77777777" w:rsidR="00BD4B45" w:rsidRPr="00D9618E" w:rsidRDefault="00D9618E" w:rsidP="00D9618E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parent(X,Y),ancestor(Y,Z).</w:t>
            </w:r>
          </w:p>
        </w:tc>
      </w:tr>
    </w:tbl>
    <w:p w14:paraId="4BF5C61F" w14:textId="6B10D4CB" w:rsidR="00BD4B45" w:rsidRDefault="00D66D1C" w:rsidP="00D9618E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76571E" wp14:editId="029D63F8">
            <wp:extent cx="2760360" cy="53625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38" cy="536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5652" w14:textId="34044119" w:rsidR="00D66D1C" w:rsidRPr="00D66D1C" w:rsidRDefault="00D66D1C" w:rsidP="00D9618E">
      <w:pPr>
        <w:pStyle w:val="a3"/>
      </w:pPr>
      <w:r>
        <w:t>Рисунок 1. Родственные отношения.</w:t>
      </w:r>
    </w:p>
    <w:p w14:paraId="2EBE69CE" w14:textId="77777777" w:rsidR="00D9618E" w:rsidRDefault="00D9618E" w:rsidP="00D9618E">
      <w:pPr>
        <w:pStyle w:val="a3"/>
      </w:pPr>
      <w:r w:rsidRPr="00D9618E">
        <w:rPr>
          <w:noProof/>
        </w:rPr>
        <w:drawing>
          <wp:inline distT="0" distB="0" distL="0" distR="0" wp14:anchorId="41DE4A0B" wp14:editId="07CB527B">
            <wp:extent cx="5820587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5CE" w14:textId="5D2D5DAB" w:rsidR="00D9618E" w:rsidRDefault="00D9618E" w:rsidP="00D9618E">
      <w:pPr>
        <w:pStyle w:val="a3"/>
      </w:pPr>
      <w:r>
        <w:t xml:space="preserve">Рисунок </w:t>
      </w:r>
      <w:r w:rsidR="00D66D1C">
        <w:t>2</w:t>
      </w:r>
      <w:r>
        <w:t>. Вопрос 1.</w:t>
      </w:r>
    </w:p>
    <w:p w14:paraId="1430351A" w14:textId="77777777" w:rsidR="00D9618E" w:rsidRDefault="00D9618E" w:rsidP="00D9618E">
      <w:pPr>
        <w:pStyle w:val="a3"/>
        <w:rPr>
          <w:lang w:val="en-US"/>
        </w:rPr>
      </w:pPr>
      <w:r w:rsidRPr="00D9618E">
        <w:rPr>
          <w:noProof/>
          <w:lang w:val="en-US"/>
        </w:rPr>
        <w:lastRenderedPageBreak/>
        <w:drawing>
          <wp:inline distT="0" distB="0" distL="0" distR="0" wp14:anchorId="1E27DAEE" wp14:editId="7A06904F">
            <wp:extent cx="5601482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E430" w14:textId="3AC7023E" w:rsidR="00D9618E" w:rsidRDefault="00D9618E" w:rsidP="00D9618E">
      <w:pPr>
        <w:pStyle w:val="a3"/>
      </w:pPr>
      <w:r>
        <w:t xml:space="preserve">Рисунок </w:t>
      </w:r>
      <w:r w:rsidR="00D66D1C">
        <w:t>3</w:t>
      </w:r>
      <w:r>
        <w:t>. Запрос 2.</w:t>
      </w:r>
    </w:p>
    <w:p w14:paraId="644BD2B0" w14:textId="77777777" w:rsidR="00D9618E" w:rsidRDefault="00D9618E" w:rsidP="00D9618E">
      <w:pPr>
        <w:pStyle w:val="a3"/>
        <w:rPr>
          <w:lang w:val="en-US"/>
        </w:rPr>
      </w:pPr>
      <w:r w:rsidRPr="00D9618E">
        <w:rPr>
          <w:noProof/>
          <w:lang w:val="en-US"/>
        </w:rPr>
        <w:drawing>
          <wp:inline distT="0" distB="0" distL="0" distR="0" wp14:anchorId="68DB1B36" wp14:editId="38AFD1D7">
            <wp:extent cx="2353003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E31" w14:textId="4AD9B73C" w:rsidR="00D9618E" w:rsidRDefault="00D9618E" w:rsidP="00D9618E">
      <w:pPr>
        <w:pStyle w:val="a3"/>
      </w:pPr>
      <w:r>
        <w:t xml:space="preserve">Рисунок </w:t>
      </w:r>
      <w:r w:rsidR="00D66D1C">
        <w:t>4</w:t>
      </w:r>
      <w:r>
        <w:t>. Запрос 3.</w:t>
      </w:r>
    </w:p>
    <w:p w14:paraId="3401C8FD" w14:textId="77777777" w:rsidR="00D9618E" w:rsidRDefault="00AE603A" w:rsidP="00D9618E">
      <w:pPr>
        <w:pStyle w:val="a3"/>
        <w:rPr>
          <w:lang w:val="en-US"/>
        </w:rPr>
      </w:pPr>
      <w:r w:rsidRPr="00AE603A">
        <w:rPr>
          <w:noProof/>
          <w:lang w:val="en-US"/>
        </w:rPr>
        <w:drawing>
          <wp:inline distT="0" distB="0" distL="0" distR="0" wp14:anchorId="4C11FC2C" wp14:editId="6904005E">
            <wp:extent cx="4010585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6DEC" w14:textId="3A9402AE" w:rsidR="00AE603A" w:rsidRDefault="00AE603A" w:rsidP="00D9618E">
      <w:pPr>
        <w:pStyle w:val="a3"/>
      </w:pPr>
      <w:r>
        <w:t xml:space="preserve">Рисунок </w:t>
      </w:r>
      <w:r w:rsidR="00D66D1C">
        <w:t>5</w:t>
      </w:r>
      <w:r>
        <w:t>. Запрос 4.</w:t>
      </w:r>
    </w:p>
    <w:p w14:paraId="63EDD2AB" w14:textId="77777777" w:rsidR="00AE603A" w:rsidRDefault="00AE603A" w:rsidP="00D9618E">
      <w:pPr>
        <w:pStyle w:val="a3"/>
        <w:rPr>
          <w:lang w:val="en-US"/>
        </w:rPr>
      </w:pPr>
      <w:r w:rsidRPr="00AE603A">
        <w:rPr>
          <w:noProof/>
          <w:lang w:val="en-US"/>
        </w:rPr>
        <w:drawing>
          <wp:inline distT="0" distB="0" distL="0" distR="0" wp14:anchorId="598F14ED" wp14:editId="6122AED3">
            <wp:extent cx="3686689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574" w14:textId="00193A85" w:rsidR="00AE603A" w:rsidRDefault="00AE603A" w:rsidP="00D9618E">
      <w:pPr>
        <w:pStyle w:val="a3"/>
      </w:pPr>
      <w:r>
        <w:t xml:space="preserve">Рисунок </w:t>
      </w:r>
      <w:r w:rsidR="00D66D1C">
        <w:t>6</w:t>
      </w:r>
      <w:r>
        <w:t>. Запрос 5.</w:t>
      </w:r>
    </w:p>
    <w:p w14:paraId="6AEA6C3A" w14:textId="77777777" w:rsidR="00AE603A" w:rsidRDefault="00AE603A" w:rsidP="00D9618E">
      <w:pPr>
        <w:pStyle w:val="a3"/>
        <w:rPr>
          <w:lang w:val="en-US"/>
        </w:rPr>
      </w:pPr>
      <w:r w:rsidRPr="00AE603A">
        <w:rPr>
          <w:noProof/>
          <w:lang w:val="en-US"/>
        </w:rPr>
        <w:drawing>
          <wp:inline distT="0" distB="0" distL="0" distR="0" wp14:anchorId="0A99AF9E" wp14:editId="44F30781">
            <wp:extent cx="4134427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C26" w14:textId="48D9B56B" w:rsidR="00AE603A" w:rsidRDefault="00AE603A" w:rsidP="00D9618E">
      <w:pPr>
        <w:pStyle w:val="a3"/>
      </w:pPr>
      <w:r>
        <w:t xml:space="preserve">Рисунок </w:t>
      </w:r>
      <w:r w:rsidR="00D66D1C">
        <w:t>7</w:t>
      </w:r>
      <w:bookmarkStart w:id="3" w:name="_GoBack"/>
      <w:bookmarkEnd w:id="3"/>
      <w:r>
        <w:t>. Запрос 6.</w:t>
      </w:r>
    </w:p>
    <w:p w14:paraId="28C7237A" w14:textId="5EEF3E7E" w:rsidR="007E2B7C" w:rsidRPr="00E56B75" w:rsidRDefault="007E2B7C" w:rsidP="007E2B7C">
      <w:pPr>
        <w:rPr>
          <w:rFonts w:cs="Times New Roman"/>
        </w:rPr>
      </w:pPr>
      <w:r>
        <w:t xml:space="preserve">Далее программа была усовершенствована добавлением отношений </w:t>
      </w:r>
      <w:r>
        <w:rPr>
          <w:lang w:val="en-US"/>
        </w:rPr>
        <w:t>grandmother</w:t>
      </w:r>
      <w:r w:rsidRPr="007E2B7C">
        <w:t xml:space="preserve">, </w:t>
      </w:r>
      <w:r>
        <w:rPr>
          <w:lang w:val="en-US"/>
        </w:rPr>
        <w:t>grandfather</w:t>
      </w:r>
      <w:r w:rsidRPr="007E2B7C">
        <w:t>.</w:t>
      </w: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E2B7C" w:rsidRPr="00D66D1C" w14:paraId="2EAE1936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AA8D01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lastRenderedPageBreak/>
              <w:t>domains</w:t>
            </w:r>
          </w:p>
          <w:p w14:paraId="3943FB3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s=symbol</w:t>
            </w:r>
          </w:p>
          <w:p w14:paraId="00094660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predicates</w:t>
            </w:r>
          </w:p>
          <w:p w14:paraId="7EDD78B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parent(s,s)</w:t>
            </w:r>
          </w:p>
          <w:p w14:paraId="116DB66B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female(s)</w:t>
            </w:r>
          </w:p>
          <w:p w14:paraId="38FBDA33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male(s)</w:t>
            </w:r>
          </w:p>
          <w:p w14:paraId="30EE9A44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mother(s,s)</w:t>
            </w:r>
          </w:p>
          <w:p w14:paraId="4CA0DDF9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father(s,s)</w:t>
            </w:r>
          </w:p>
          <w:p w14:paraId="4C891C4D" w14:textId="77777777" w:rsidR="007E2B7C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ancestor(s,s)</w:t>
            </w:r>
          </w:p>
          <w:p w14:paraId="3D29B19F" w14:textId="430F88EB" w:rsidR="007E2B7C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9618E">
              <w:rPr>
                <w:lang w:val="en-US"/>
              </w:rPr>
              <w:t>hild(s,s)</w:t>
            </w:r>
          </w:p>
          <w:p w14:paraId="46047C22" w14:textId="26749F4E" w:rsidR="007E2B7C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grandmother(s,s)</w:t>
            </w:r>
          </w:p>
          <w:p w14:paraId="63104A53" w14:textId="3212AB16" w:rsidR="007E2B7C" w:rsidRPr="00D9618E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grandfather(s,s)</w:t>
            </w:r>
          </w:p>
          <w:p w14:paraId="038FEF9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clauses</w:t>
            </w:r>
          </w:p>
          <w:p w14:paraId="43E72AA1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parent(pam,bob).</w:t>
            </w:r>
          </w:p>
          <w:p w14:paraId="165B33DD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parent(tom,bob).</w:t>
            </w:r>
          </w:p>
          <w:p w14:paraId="43E162CD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parent(tom,liz).</w:t>
            </w:r>
          </w:p>
          <w:p w14:paraId="3898312F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parent(bob,ann).</w:t>
            </w:r>
          </w:p>
          <w:p w14:paraId="41A3A254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parent(bob,pat).</w:t>
            </w:r>
          </w:p>
          <w:p w14:paraId="3D974A94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parent(pat,jim).</w:t>
            </w:r>
          </w:p>
          <w:p w14:paraId="7014F657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female(pam).</w:t>
            </w:r>
          </w:p>
          <w:p w14:paraId="6F3B5AFE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female(liz).</w:t>
            </w:r>
          </w:p>
          <w:p w14:paraId="531EB7F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female(ann).</w:t>
            </w:r>
          </w:p>
          <w:p w14:paraId="5C85262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female(pat).</w:t>
            </w:r>
          </w:p>
          <w:p w14:paraId="7B1647D6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male(tom).</w:t>
            </w:r>
          </w:p>
          <w:p w14:paraId="20CEE57D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male(bob).</w:t>
            </w:r>
          </w:p>
          <w:p w14:paraId="3C46B2EB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male(jim).</w:t>
            </w:r>
          </w:p>
          <w:p w14:paraId="7F4AB849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child(Y,X):-</w:t>
            </w:r>
          </w:p>
          <w:p w14:paraId="708CBD55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parent(X,Y).</w:t>
            </w:r>
          </w:p>
          <w:p w14:paraId="6248469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mother(X,Y):-</w:t>
            </w:r>
          </w:p>
          <w:p w14:paraId="09C9BBB2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parent(X,Y),female(X).</w:t>
            </w:r>
          </w:p>
          <w:p w14:paraId="1B325A28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father(X,Y):-</w:t>
            </w:r>
          </w:p>
          <w:p w14:paraId="75B976BC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parent(X,Y),male(X).</w:t>
            </w:r>
          </w:p>
          <w:p w14:paraId="670D1211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ancestor(X,Z):-</w:t>
            </w:r>
          </w:p>
          <w:p w14:paraId="7B7AF51B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parent(X,Z).</w:t>
            </w:r>
          </w:p>
          <w:p w14:paraId="371A1255" w14:textId="77777777" w:rsidR="007E2B7C" w:rsidRPr="00D9618E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ancestor(X,Z):-</w:t>
            </w:r>
          </w:p>
          <w:p w14:paraId="02A919FA" w14:textId="77777777" w:rsidR="007E2B7C" w:rsidRDefault="007E2B7C" w:rsidP="003F2178">
            <w:pPr>
              <w:pStyle w:val="a5"/>
              <w:rPr>
                <w:lang w:val="en-US"/>
              </w:rPr>
            </w:pPr>
            <w:r w:rsidRPr="00D9618E">
              <w:rPr>
                <w:lang w:val="en-US"/>
              </w:rPr>
              <w:t>parent(X,Y),ancestor(Y,Z).</w:t>
            </w:r>
          </w:p>
          <w:p w14:paraId="5E47FF33" w14:textId="77777777" w:rsidR="007E2B7C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grandmother(X,Y):-female(X),parent(P,Y),parent(X,P).</w:t>
            </w:r>
          </w:p>
          <w:p w14:paraId="7E3E14BA" w14:textId="066E3D0C" w:rsidR="007E2B7C" w:rsidRPr="00D9618E" w:rsidRDefault="007E2B7C" w:rsidP="003F217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grandfather(X,Y):-male(X),parent(P,Y),parent(X,P).</w:t>
            </w:r>
          </w:p>
        </w:tc>
      </w:tr>
    </w:tbl>
    <w:p w14:paraId="3DADD436" w14:textId="3000B60E" w:rsidR="007E2B7C" w:rsidRDefault="007E2B7C" w:rsidP="007E2B7C">
      <w:pPr>
        <w:pStyle w:val="a3"/>
        <w:rPr>
          <w:lang w:val="en-US"/>
        </w:rPr>
      </w:pPr>
    </w:p>
    <w:p w14:paraId="2654FEF2" w14:textId="7F0F07D9" w:rsidR="007E2B7C" w:rsidRDefault="007E2B7C" w:rsidP="007E2B7C">
      <w:pPr>
        <w:pStyle w:val="a3"/>
        <w:rPr>
          <w:lang w:val="en-US"/>
        </w:rPr>
      </w:pPr>
      <w:r w:rsidRPr="007E2B7C">
        <w:rPr>
          <w:noProof/>
          <w:lang w:val="en-US"/>
        </w:rPr>
        <w:drawing>
          <wp:inline distT="0" distB="0" distL="0" distR="0" wp14:anchorId="4C90EE6E" wp14:editId="6F17CC8C">
            <wp:extent cx="4963218" cy="13717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0CBC" w14:textId="0CAEE75A" w:rsidR="007E2B7C" w:rsidRDefault="007E2B7C" w:rsidP="007E2B7C">
      <w:pPr>
        <w:pStyle w:val="a3"/>
      </w:pPr>
      <w:r>
        <w:t>Рисунок 7. Запрос 7.</w:t>
      </w:r>
    </w:p>
    <w:p w14:paraId="2CEE2969" w14:textId="47B76016" w:rsidR="007E2B7C" w:rsidRDefault="007E2B7C" w:rsidP="007E2B7C">
      <w:pPr>
        <w:pStyle w:val="a3"/>
      </w:pPr>
    </w:p>
    <w:p w14:paraId="60EDF5A5" w14:textId="33F4A4D2" w:rsidR="007E2B7C" w:rsidRDefault="007E2B7C" w:rsidP="00DC2A33">
      <w:pPr>
        <w:pStyle w:val="2"/>
      </w:pPr>
      <w:bookmarkStart w:id="4" w:name="_Toc28445310"/>
      <w:r>
        <w:t>Задание 2</w:t>
      </w:r>
      <w:bookmarkEnd w:id="4"/>
    </w:p>
    <w:p w14:paraId="4B63D75E" w14:textId="769EDD55" w:rsidR="007E2B7C" w:rsidRDefault="007E2B7C" w:rsidP="007E2B7C"/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E2B7C" w:rsidRPr="007E2B7C" w14:paraId="373A7EDD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69C9510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predicates</w:t>
            </w:r>
          </w:p>
          <w:p w14:paraId="400F3D23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likes(symbol,symbol)</w:t>
            </w:r>
          </w:p>
          <w:p w14:paraId="23A935A4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clauses</w:t>
            </w:r>
          </w:p>
          <w:p w14:paraId="2D7BAAD2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likes(ellen, tennis).</w:t>
            </w:r>
          </w:p>
          <w:p w14:paraId="7C5516BF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likes(john, football).</w:t>
            </w:r>
          </w:p>
          <w:p w14:paraId="6756A322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likes(tom, baseball).</w:t>
            </w:r>
          </w:p>
          <w:p w14:paraId="01BD3209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likes(eric, swimming).</w:t>
            </w:r>
          </w:p>
          <w:p w14:paraId="52353F36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likes(mark, tennis).</w:t>
            </w:r>
          </w:p>
          <w:p w14:paraId="5FC6E072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</w:p>
          <w:p w14:paraId="6B9D607C" w14:textId="77777777" w:rsidR="001F486F" w:rsidRPr="001F486F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goal</w:t>
            </w:r>
          </w:p>
          <w:p w14:paraId="2759B326" w14:textId="0F8B648B" w:rsidR="007E2B7C" w:rsidRPr="00D9618E" w:rsidRDefault="001F486F" w:rsidP="001F486F">
            <w:pPr>
              <w:pStyle w:val="a5"/>
              <w:rPr>
                <w:lang w:val="en-US"/>
              </w:rPr>
            </w:pPr>
            <w:r w:rsidRPr="001F486F">
              <w:rPr>
                <w:lang w:val="en-US"/>
              </w:rPr>
              <w:t>likes(ellen, tennis).</w:t>
            </w:r>
          </w:p>
        </w:tc>
      </w:tr>
    </w:tbl>
    <w:p w14:paraId="479DF84B" w14:textId="2B4D9E82" w:rsidR="007E2B7C" w:rsidRDefault="007E2B7C" w:rsidP="007E2B7C">
      <w:pPr>
        <w:rPr>
          <w:lang w:val="en-US"/>
        </w:rPr>
      </w:pPr>
    </w:p>
    <w:p w14:paraId="5BC6A8C8" w14:textId="4BEDFF4F" w:rsidR="001F486F" w:rsidRDefault="001F486F" w:rsidP="001F486F">
      <w:pPr>
        <w:pStyle w:val="a3"/>
        <w:rPr>
          <w:lang w:val="en-US"/>
        </w:rPr>
      </w:pPr>
      <w:r w:rsidRPr="001F486F">
        <w:rPr>
          <w:noProof/>
          <w:lang w:val="en-US"/>
        </w:rPr>
        <w:drawing>
          <wp:inline distT="0" distB="0" distL="0" distR="0" wp14:anchorId="7BA0FE59" wp14:editId="6A4AA021">
            <wp:extent cx="4601217" cy="99073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5411" w14:textId="53A295B1" w:rsidR="001F486F" w:rsidRDefault="001F486F" w:rsidP="001F486F">
      <w:pPr>
        <w:pStyle w:val="a3"/>
      </w:pPr>
      <w:r>
        <w:t>Рисунок 8. Запрос 1.</w:t>
      </w:r>
    </w:p>
    <w:p w14:paraId="1F558C28" w14:textId="79406033" w:rsidR="001F486F" w:rsidRDefault="001F486F" w:rsidP="001F486F">
      <w:pPr>
        <w:pStyle w:val="a3"/>
        <w:rPr>
          <w:lang w:val="en-US"/>
        </w:rPr>
      </w:pPr>
      <w:r w:rsidRPr="001F486F">
        <w:rPr>
          <w:noProof/>
          <w:lang w:val="en-US"/>
        </w:rPr>
        <w:lastRenderedPageBreak/>
        <w:drawing>
          <wp:inline distT="0" distB="0" distL="0" distR="0" wp14:anchorId="29ECEE4D" wp14:editId="017ED1B9">
            <wp:extent cx="4887007" cy="101931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4FF" w14:textId="1087E098" w:rsidR="001F486F" w:rsidRDefault="001F486F" w:rsidP="001F486F">
      <w:pPr>
        <w:pStyle w:val="a3"/>
      </w:pPr>
      <w:r>
        <w:t>Рисунок 9. Запрос 2.</w:t>
      </w:r>
    </w:p>
    <w:p w14:paraId="47BFD227" w14:textId="09BD5126" w:rsidR="001F486F" w:rsidRDefault="001F486F" w:rsidP="001F486F">
      <w:pPr>
        <w:pStyle w:val="a3"/>
        <w:rPr>
          <w:lang w:val="en-US"/>
        </w:rPr>
      </w:pPr>
      <w:r w:rsidRPr="001F486F">
        <w:rPr>
          <w:noProof/>
          <w:lang w:val="en-US"/>
        </w:rPr>
        <w:drawing>
          <wp:inline distT="0" distB="0" distL="0" distR="0" wp14:anchorId="2ABD296B" wp14:editId="35EABF65">
            <wp:extent cx="4744112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CEE9" w14:textId="40D189D9" w:rsidR="001F486F" w:rsidRDefault="001F486F" w:rsidP="001F486F">
      <w:pPr>
        <w:pStyle w:val="a3"/>
      </w:pPr>
      <w:r>
        <w:t>Рисунок 10. Запрос 3.</w:t>
      </w:r>
    </w:p>
    <w:p w14:paraId="41A229AA" w14:textId="1F731AEB" w:rsidR="001F486F" w:rsidRDefault="001F486F" w:rsidP="001F486F">
      <w:pPr>
        <w:pStyle w:val="a3"/>
        <w:rPr>
          <w:lang w:val="en-US"/>
        </w:rPr>
      </w:pPr>
      <w:r w:rsidRPr="001F486F">
        <w:rPr>
          <w:noProof/>
          <w:lang w:val="en-US"/>
        </w:rPr>
        <w:drawing>
          <wp:inline distT="0" distB="0" distL="0" distR="0" wp14:anchorId="3FBA5C2E" wp14:editId="6B6F1485">
            <wp:extent cx="4696480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72BA" w14:textId="36CF6C4D" w:rsidR="001F486F" w:rsidRDefault="001F486F" w:rsidP="001F486F">
      <w:pPr>
        <w:pStyle w:val="a3"/>
      </w:pPr>
      <w:r>
        <w:t>Рисунок 11. Запрос 4.</w:t>
      </w:r>
    </w:p>
    <w:p w14:paraId="4E7A9180" w14:textId="18488416" w:rsidR="001F486F" w:rsidRDefault="001F486F" w:rsidP="001F486F">
      <w:pPr>
        <w:pStyle w:val="a3"/>
      </w:pPr>
      <w:r w:rsidRPr="001F486F">
        <w:rPr>
          <w:noProof/>
        </w:rPr>
        <w:drawing>
          <wp:inline distT="0" distB="0" distL="0" distR="0" wp14:anchorId="231534D4" wp14:editId="7F987EE1">
            <wp:extent cx="4782217" cy="1524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DB2" w14:textId="2DDC5CD5" w:rsidR="001F486F" w:rsidRDefault="001F486F" w:rsidP="001F486F">
      <w:pPr>
        <w:pStyle w:val="a3"/>
      </w:pPr>
      <w:r>
        <w:t>Рисунок 12. Запрос 5.</w:t>
      </w:r>
    </w:p>
    <w:p w14:paraId="79E23470" w14:textId="7557780A" w:rsidR="001F486F" w:rsidRDefault="001F486F" w:rsidP="001F486F">
      <w:pPr>
        <w:pStyle w:val="a3"/>
        <w:rPr>
          <w:lang w:val="en-US"/>
        </w:rPr>
      </w:pPr>
      <w:r w:rsidRPr="001F486F">
        <w:rPr>
          <w:noProof/>
          <w:lang w:val="en-US"/>
        </w:rPr>
        <w:drawing>
          <wp:inline distT="0" distB="0" distL="0" distR="0" wp14:anchorId="4B7D02F8" wp14:editId="15E7B6AB">
            <wp:extent cx="5210902" cy="10383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122" w14:textId="54F4EFEE" w:rsidR="001F486F" w:rsidRDefault="001F486F" w:rsidP="001F486F">
      <w:pPr>
        <w:pStyle w:val="a3"/>
      </w:pPr>
      <w:r>
        <w:t>Рисунок 13. Запрос 6.</w:t>
      </w:r>
    </w:p>
    <w:p w14:paraId="649044C7" w14:textId="746E4DB9" w:rsidR="005C1430" w:rsidRPr="00DC2A33" w:rsidRDefault="005C1430" w:rsidP="00DC2A33">
      <w:pPr>
        <w:pStyle w:val="2"/>
        <w:rPr>
          <w:lang w:val="en-US"/>
        </w:rPr>
      </w:pPr>
      <w:bookmarkStart w:id="5" w:name="_Toc28445311"/>
      <w:r>
        <w:t xml:space="preserve">Задание </w:t>
      </w:r>
      <w:r w:rsidR="00DC2A33">
        <w:rPr>
          <w:lang w:val="en-US"/>
        </w:rPr>
        <w:t>3</w:t>
      </w:r>
      <w:bookmarkEnd w:id="5"/>
    </w:p>
    <w:p w14:paraId="0DAB6B3A" w14:textId="77777777" w:rsidR="005C1430" w:rsidRDefault="005C1430" w:rsidP="005C1430"/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5C1430" w:rsidRPr="007E2B7C" w14:paraId="45334BF7" w14:textId="77777777" w:rsidTr="003F217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30889A95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predicates</w:t>
            </w:r>
          </w:p>
          <w:p w14:paraId="039F0F7D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can_buy(symbol, symbol)</w:t>
            </w:r>
          </w:p>
          <w:p w14:paraId="0821DB39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person(symbol)</w:t>
            </w:r>
          </w:p>
          <w:p w14:paraId="15E3BEA6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lastRenderedPageBreak/>
              <w:t>car(symbol)</w:t>
            </w:r>
          </w:p>
          <w:p w14:paraId="5D15AED5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likes(symbol, symbol)</w:t>
            </w:r>
          </w:p>
          <w:p w14:paraId="23E11AFD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for_sale(symbol)</w:t>
            </w:r>
          </w:p>
          <w:p w14:paraId="0DD52E2F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clauses</w:t>
            </w:r>
          </w:p>
          <w:p w14:paraId="4659857C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can_buy(X, Y) :-</w:t>
            </w:r>
          </w:p>
          <w:p w14:paraId="7362B9AA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ab/>
              <w:t>person(X),</w:t>
            </w:r>
          </w:p>
          <w:p w14:paraId="2D79A3DF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ab/>
              <w:t>car(Y),</w:t>
            </w:r>
          </w:p>
          <w:p w14:paraId="2E907841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ab/>
              <w:t>likes(X, Y),</w:t>
            </w:r>
          </w:p>
          <w:p w14:paraId="77623212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 xml:space="preserve">    for_sale(Y). </w:t>
            </w:r>
          </w:p>
          <w:p w14:paraId="0D27E24A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person(kelly).</w:t>
            </w:r>
          </w:p>
          <w:p w14:paraId="4E20ED33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person(judy).</w:t>
            </w:r>
          </w:p>
          <w:p w14:paraId="60389FD5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car(lemon).</w:t>
            </w:r>
          </w:p>
          <w:p w14:paraId="77589434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car(hot_rod).</w:t>
            </w:r>
          </w:p>
          <w:p w14:paraId="1C3A8953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likes(kelly, hot_rod).</w:t>
            </w:r>
          </w:p>
          <w:p w14:paraId="0CB30781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likes(judy, pizza).</w:t>
            </w:r>
          </w:p>
          <w:p w14:paraId="4B3384E1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for_sale(pizza).</w:t>
            </w:r>
          </w:p>
          <w:p w14:paraId="127D7B3E" w14:textId="77777777" w:rsidR="005C1430" w:rsidRPr="005C1430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for_sale(lemon).</w:t>
            </w:r>
          </w:p>
          <w:p w14:paraId="0F1C2139" w14:textId="7A770961" w:rsidR="005C1430" w:rsidRPr="00D9618E" w:rsidRDefault="005C1430" w:rsidP="005C1430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 xml:space="preserve">for_sale(hot_rod). </w:t>
            </w:r>
          </w:p>
        </w:tc>
      </w:tr>
    </w:tbl>
    <w:p w14:paraId="5BF62EC7" w14:textId="3F13E8E2" w:rsidR="005C1430" w:rsidRDefault="005C1430" w:rsidP="003F2178">
      <w:pPr>
        <w:pStyle w:val="a3"/>
        <w:rPr>
          <w:lang w:val="en-US"/>
        </w:rPr>
      </w:pPr>
    </w:p>
    <w:p w14:paraId="79D9ED48" w14:textId="285A4C56" w:rsidR="003F2178" w:rsidRDefault="003F2178" w:rsidP="003F2178">
      <w:pPr>
        <w:pStyle w:val="a3"/>
        <w:rPr>
          <w:lang w:val="en-US"/>
        </w:rPr>
      </w:pPr>
      <w:r w:rsidRPr="003F2178">
        <w:rPr>
          <w:noProof/>
          <w:lang w:val="en-US"/>
        </w:rPr>
        <w:drawing>
          <wp:inline distT="0" distB="0" distL="0" distR="0" wp14:anchorId="76749C3A" wp14:editId="729A667A">
            <wp:extent cx="4201111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604" w14:textId="38C2F3A6" w:rsidR="003F2178" w:rsidRDefault="003F2178" w:rsidP="003F2178">
      <w:pPr>
        <w:pStyle w:val="a3"/>
      </w:pPr>
      <w:r>
        <w:t>Рисунок 14. Запрос 1.</w:t>
      </w:r>
    </w:p>
    <w:p w14:paraId="2A09EC3E" w14:textId="4D975016" w:rsidR="003F2178" w:rsidRDefault="003F2178" w:rsidP="003F2178">
      <w:pPr>
        <w:pStyle w:val="a3"/>
        <w:rPr>
          <w:lang w:val="en-US"/>
        </w:rPr>
      </w:pPr>
      <w:r w:rsidRPr="003F2178">
        <w:rPr>
          <w:noProof/>
          <w:lang w:val="en-US"/>
        </w:rPr>
        <w:drawing>
          <wp:inline distT="0" distB="0" distL="0" distR="0" wp14:anchorId="39C6534E" wp14:editId="0876B8AC">
            <wp:extent cx="4172532" cy="581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3F46" w14:textId="5A7DF5BC" w:rsidR="003F2178" w:rsidRDefault="003F2178" w:rsidP="003F2178">
      <w:pPr>
        <w:pStyle w:val="a3"/>
      </w:pPr>
      <w:r>
        <w:t>Рисунок 15. Запрос 2.</w:t>
      </w:r>
    </w:p>
    <w:p w14:paraId="2D491094" w14:textId="282CB42D" w:rsidR="003F2178" w:rsidRDefault="003F2178" w:rsidP="003F2178">
      <w:pPr>
        <w:pStyle w:val="a3"/>
        <w:rPr>
          <w:lang w:val="en-US"/>
        </w:rPr>
      </w:pPr>
      <w:r w:rsidRPr="003F2178">
        <w:rPr>
          <w:noProof/>
          <w:lang w:val="en-US"/>
        </w:rPr>
        <w:drawing>
          <wp:inline distT="0" distB="0" distL="0" distR="0" wp14:anchorId="0F9AD195" wp14:editId="416704B7">
            <wp:extent cx="4572638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F811" w14:textId="4027929B" w:rsidR="003F2178" w:rsidRDefault="003F2178" w:rsidP="003F2178">
      <w:pPr>
        <w:pStyle w:val="a3"/>
      </w:pPr>
      <w:r>
        <w:t>Рисунок 16. Запрос 3.</w:t>
      </w:r>
    </w:p>
    <w:p w14:paraId="49300DBD" w14:textId="15109345" w:rsidR="003F2178" w:rsidRDefault="003F2178" w:rsidP="003F2178">
      <w:pPr>
        <w:pStyle w:val="a3"/>
        <w:rPr>
          <w:lang w:val="en-US"/>
        </w:rPr>
      </w:pPr>
      <w:r w:rsidRPr="003F2178">
        <w:rPr>
          <w:noProof/>
          <w:lang w:val="en-US"/>
        </w:rPr>
        <w:lastRenderedPageBreak/>
        <w:drawing>
          <wp:inline distT="0" distB="0" distL="0" distR="0" wp14:anchorId="30EA0152" wp14:editId="1C416D73">
            <wp:extent cx="4839375" cy="120984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446" w14:textId="2DA1E73B" w:rsidR="003F2178" w:rsidRDefault="003F2178" w:rsidP="003F2178">
      <w:pPr>
        <w:pStyle w:val="a3"/>
      </w:pPr>
      <w:r>
        <w:t>Рисунок 17. Запрос 4.</w:t>
      </w:r>
    </w:p>
    <w:p w14:paraId="3730845F" w14:textId="25168CFF" w:rsidR="003F2178" w:rsidRDefault="003F2178" w:rsidP="003F2178">
      <w:pPr>
        <w:pStyle w:val="a3"/>
        <w:rPr>
          <w:lang w:val="en-US"/>
        </w:rPr>
      </w:pPr>
      <w:r w:rsidRPr="003F2178">
        <w:rPr>
          <w:noProof/>
          <w:lang w:val="en-US"/>
        </w:rPr>
        <w:drawing>
          <wp:inline distT="0" distB="0" distL="0" distR="0" wp14:anchorId="1A1182AF" wp14:editId="2CCF3AFB">
            <wp:extent cx="5601482" cy="819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D5FF" w14:textId="5120E241" w:rsidR="003F2178" w:rsidRDefault="003F2178" w:rsidP="003F2178">
      <w:pPr>
        <w:pStyle w:val="a3"/>
      </w:pPr>
      <w:r>
        <w:t>Рисунок 18. Запрос 5.</w:t>
      </w:r>
    </w:p>
    <w:p w14:paraId="7594B412" w14:textId="64CD1C49" w:rsidR="00630D85" w:rsidRDefault="00630D85" w:rsidP="00630D85"/>
    <w:p w14:paraId="2BC2FF34" w14:textId="2168293E" w:rsidR="00630D85" w:rsidRDefault="00630D85" w:rsidP="00DC2A33">
      <w:pPr>
        <w:pStyle w:val="2"/>
        <w:rPr>
          <w:lang w:val="en-US"/>
        </w:rPr>
      </w:pPr>
      <w:bookmarkStart w:id="6" w:name="_Toc28445312"/>
      <w:r>
        <w:t xml:space="preserve">Задание </w:t>
      </w:r>
      <w:r w:rsidR="00DC2A33">
        <w:rPr>
          <w:lang w:val="en-US"/>
        </w:rPr>
        <w:t>4</w:t>
      </w:r>
      <w:bookmarkEnd w:id="6"/>
    </w:p>
    <w:p w14:paraId="3402FC40" w14:textId="77777777" w:rsidR="00DC2A33" w:rsidRPr="00DC2A33" w:rsidRDefault="00DC2A33" w:rsidP="00DC2A33">
      <w:pPr>
        <w:rPr>
          <w:lang w:val="en-US"/>
        </w:rPr>
      </w:pP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30D85" w:rsidRPr="00D66D1C" w14:paraId="2E5CD0FE" w14:textId="77777777" w:rsidTr="00D32D2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633971A0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>predicates</w:t>
            </w:r>
          </w:p>
          <w:p w14:paraId="2DC9023C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car(symbol,real,integer,symbol,integer)</w:t>
            </w:r>
          </w:p>
          <w:p w14:paraId="13677BFC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truck(symbol,real,integer,symbol,integer)</w:t>
            </w:r>
          </w:p>
          <w:p w14:paraId="040C3144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>clauses</w:t>
            </w:r>
          </w:p>
          <w:p w14:paraId="62CAB273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car(chrysler,13000,3,red,12000).</w:t>
            </w:r>
          </w:p>
          <w:p w14:paraId="152CE130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car(ford,90000,4,gray,25000).</w:t>
            </w:r>
          </w:p>
          <w:p w14:paraId="75C7A821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car(datsun,8000,1,red,30000).</w:t>
            </w:r>
          </w:p>
          <w:p w14:paraId="0789F4F3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truck(ford,80000,6,blue,8000).</w:t>
            </w:r>
          </w:p>
          <w:p w14:paraId="5286C499" w14:textId="77777777" w:rsidR="00630D85" w:rsidRPr="00630D85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truck(datsun,50000,5,orange,20000).</w:t>
            </w:r>
          </w:p>
          <w:p w14:paraId="7CED1573" w14:textId="173115E0" w:rsidR="00630D85" w:rsidRPr="00D9618E" w:rsidRDefault="00630D85" w:rsidP="00630D85">
            <w:pPr>
              <w:pStyle w:val="a5"/>
              <w:rPr>
                <w:lang w:val="en-US"/>
              </w:rPr>
            </w:pPr>
            <w:r w:rsidRPr="00630D85">
              <w:rPr>
                <w:lang w:val="en-US"/>
              </w:rPr>
              <w:tab/>
              <w:t>truck(toyota,25000,5,black,25000).</w:t>
            </w:r>
          </w:p>
        </w:tc>
      </w:tr>
    </w:tbl>
    <w:p w14:paraId="53A5502E" w14:textId="44519189" w:rsidR="001F486F" w:rsidRDefault="001F486F" w:rsidP="005C1430">
      <w:pPr>
        <w:rPr>
          <w:lang w:val="en-US"/>
        </w:rPr>
      </w:pPr>
    </w:p>
    <w:p w14:paraId="08490B77" w14:textId="2F5C4702" w:rsidR="00630D85" w:rsidRDefault="00630D85" w:rsidP="00630D85">
      <w:pPr>
        <w:pStyle w:val="a3"/>
        <w:rPr>
          <w:lang w:val="en-US"/>
        </w:rPr>
      </w:pPr>
      <w:r w:rsidRPr="00630D85">
        <w:rPr>
          <w:noProof/>
          <w:lang w:val="en-US"/>
        </w:rPr>
        <w:drawing>
          <wp:inline distT="0" distB="0" distL="0" distR="0" wp14:anchorId="77FB8DD2" wp14:editId="087C9B3E">
            <wp:extent cx="5801535" cy="81926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506" w14:textId="20EA7072" w:rsidR="00630D85" w:rsidRDefault="00630D85" w:rsidP="00630D85">
      <w:pPr>
        <w:pStyle w:val="a3"/>
      </w:pPr>
      <w:r>
        <w:t>Рисунок 19. Запрос 1.</w:t>
      </w:r>
    </w:p>
    <w:p w14:paraId="5CE892F7" w14:textId="5303CB71" w:rsidR="00630D85" w:rsidRDefault="00630D85" w:rsidP="00630D85">
      <w:pPr>
        <w:pStyle w:val="a3"/>
        <w:rPr>
          <w:lang w:val="en-US"/>
        </w:rPr>
      </w:pPr>
      <w:r w:rsidRPr="00630D85">
        <w:rPr>
          <w:noProof/>
          <w:lang w:val="en-US"/>
        </w:rPr>
        <w:drawing>
          <wp:inline distT="0" distB="0" distL="0" distR="0" wp14:anchorId="19B8CD03" wp14:editId="52FD1B0E">
            <wp:extent cx="5940425" cy="11341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959" w14:textId="4E921A1B" w:rsidR="00630D85" w:rsidRDefault="00630D85" w:rsidP="00630D85">
      <w:pPr>
        <w:pStyle w:val="a3"/>
      </w:pPr>
      <w:r>
        <w:lastRenderedPageBreak/>
        <w:t>Рисунок 20. Запрос 2.</w:t>
      </w:r>
    </w:p>
    <w:p w14:paraId="56006356" w14:textId="1AFEFDD7" w:rsidR="00630D85" w:rsidRDefault="00630D85" w:rsidP="00630D85">
      <w:pPr>
        <w:pStyle w:val="a3"/>
      </w:pPr>
      <w:r w:rsidRPr="00630D85">
        <w:rPr>
          <w:noProof/>
        </w:rPr>
        <w:drawing>
          <wp:inline distT="0" distB="0" distL="0" distR="0" wp14:anchorId="30E64AE5" wp14:editId="0DD40CE2">
            <wp:extent cx="5915851" cy="72400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DC60" w14:textId="229FD290" w:rsidR="00630D85" w:rsidRDefault="00630D85" w:rsidP="00630D85">
      <w:pPr>
        <w:pStyle w:val="a3"/>
      </w:pPr>
      <w:r>
        <w:t>Рисунок 21. Запрос 3.</w:t>
      </w:r>
    </w:p>
    <w:p w14:paraId="685DACC3" w14:textId="246EE66A" w:rsidR="00630D85" w:rsidRDefault="00630D85" w:rsidP="00630D85">
      <w:pPr>
        <w:pStyle w:val="a3"/>
      </w:pPr>
      <w:r w:rsidRPr="00630D85">
        <w:rPr>
          <w:noProof/>
        </w:rPr>
        <w:drawing>
          <wp:inline distT="0" distB="0" distL="0" distR="0" wp14:anchorId="5D9BABD2" wp14:editId="54A04B20">
            <wp:extent cx="5940425" cy="92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78A" w14:textId="2FB51255" w:rsidR="00630D85" w:rsidRDefault="00630D85" w:rsidP="00630D85">
      <w:pPr>
        <w:pStyle w:val="a3"/>
      </w:pPr>
      <w:r>
        <w:t>Рисунок 22. Запрос 4.</w:t>
      </w:r>
    </w:p>
    <w:p w14:paraId="508D182D" w14:textId="0087FFC8" w:rsidR="00630D85" w:rsidRDefault="00630D85" w:rsidP="00630D85">
      <w:pPr>
        <w:pStyle w:val="a3"/>
        <w:rPr>
          <w:lang w:val="en-US"/>
        </w:rPr>
      </w:pPr>
      <w:r w:rsidRPr="00630D85">
        <w:rPr>
          <w:noProof/>
          <w:lang w:val="en-US"/>
        </w:rPr>
        <w:drawing>
          <wp:inline distT="0" distB="0" distL="0" distR="0" wp14:anchorId="407B8053" wp14:editId="5CF6BB9B">
            <wp:extent cx="5591955" cy="87642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404B" w14:textId="0A71119B" w:rsidR="00630D85" w:rsidRDefault="00630D85" w:rsidP="00630D85">
      <w:pPr>
        <w:pStyle w:val="a3"/>
        <w:rPr>
          <w:lang w:val="en-US"/>
        </w:rPr>
      </w:pPr>
      <w:r>
        <w:t>Рисунок 23. Запрос 5.</w:t>
      </w:r>
    </w:p>
    <w:p w14:paraId="2EBD298C" w14:textId="17973825" w:rsidR="00630D85" w:rsidRDefault="00630D85" w:rsidP="00630D85">
      <w:pPr>
        <w:pStyle w:val="a3"/>
        <w:rPr>
          <w:lang w:val="en-US"/>
        </w:rPr>
      </w:pPr>
      <w:r w:rsidRPr="00630D85">
        <w:rPr>
          <w:noProof/>
          <w:lang w:val="en-US"/>
        </w:rPr>
        <w:drawing>
          <wp:inline distT="0" distB="0" distL="0" distR="0" wp14:anchorId="501430E5" wp14:editId="19CAE3F0">
            <wp:extent cx="5940425" cy="6057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A1A2" w14:textId="1B5F4F43" w:rsidR="00630D85" w:rsidRDefault="00630D85" w:rsidP="00630D85">
      <w:pPr>
        <w:pStyle w:val="a3"/>
      </w:pPr>
      <w:r>
        <w:t>Рисунок 24. Запрос 6.</w:t>
      </w:r>
    </w:p>
    <w:p w14:paraId="32708C04" w14:textId="22B844A8" w:rsidR="00630D85" w:rsidRDefault="00630D85" w:rsidP="00630D85">
      <w:pPr>
        <w:pStyle w:val="a3"/>
      </w:pPr>
    </w:p>
    <w:p w14:paraId="122E9449" w14:textId="7F73C592" w:rsidR="00630D85" w:rsidRDefault="00630D85" w:rsidP="00DC2A33">
      <w:pPr>
        <w:pStyle w:val="2"/>
      </w:pPr>
      <w:bookmarkStart w:id="7" w:name="_Toc28445313"/>
      <w:r>
        <w:t xml:space="preserve">Задание </w:t>
      </w:r>
      <w:r w:rsidR="00DC2A33" w:rsidRPr="00D66D1C">
        <w:t>5</w:t>
      </w:r>
      <w:bookmarkEnd w:id="7"/>
    </w:p>
    <w:p w14:paraId="2D744D97" w14:textId="6E0DA169" w:rsidR="00630D85" w:rsidRDefault="00630D85" w:rsidP="00630D85"/>
    <w:p w14:paraId="1BF62E7C" w14:textId="565DAF6D" w:rsidR="00630D85" w:rsidRDefault="00630D85" w:rsidP="00630D85">
      <w:r>
        <w:t>У</w:t>
      </w:r>
      <w:r w:rsidRPr="00630D85">
        <w:t>совершенствова</w:t>
      </w:r>
      <w:r>
        <w:t>ние</w:t>
      </w:r>
      <w:r w:rsidRPr="00630D85">
        <w:t xml:space="preserve"> программы </w:t>
      </w:r>
      <w:r>
        <w:t>«</w:t>
      </w:r>
      <w:r w:rsidRPr="00630D85">
        <w:t>Likes</w:t>
      </w:r>
      <w:r>
        <w:t xml:space="preserve">» </w:t>
      </w:r>
      <w:r w:rsidRPr="00630D85">
        <w:t xml:space="preserve">и </w:t>
      </w:r>
      <w:r>
        <w:t>«</w:t>
      </w:r>
      <w:r w:rsidRPr="00630D85">
        <w:t>Can buy</w:t>
      </w:r>
      <w:r>
        <w:t>»</w:t>
      </w:r>
    </w:p>
    <w:p w14:paraId="5419F85E" w14:textId="77777777" w:rsidR="00630D85" w:rsidRDefault="00630D85" w:rsidP="00630D85"/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30D85" w:rsidRPr="007E2B7C" w14:paraId="0F23FA77" w14:textId="77777777" w:rsidTr="00D32D2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AFCE006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predicates</w:t>
            </w:r>
          </w:p>
          <w:p w14:paraId="222AF78F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can_buy(symbol, symbol)</w:t>
            </w:r>
          </w:p>
          <w:p w14:paraId="6567F752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likes(symbol, symbol)</w:t>
            </w:r>
          </w:p>
          <w:p w14:paraId="608804D7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for_sale(symbol)</w:t>
            </w:r>
          </w:p>
          <w:p w14:paraId="5D2E9634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can_affort(symbol ,symbol)</w:t>
            </w:r>
          </w:p>
          <w:p w14:paraId="5F452A85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clauses</w:t>
            </w:r>
          </w:p>
          <w:p w14:paraId="7B7D2427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can_buy(X, Y) :-</w:t>
            </w:r>
          </w:p>
          <w:p w14:paraId="0AE0E555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ab/>
              <w:t>can_affort(X,Y),</w:t>
            </w:r>
          </w:p>
          <w:p w14:paraId="70CA966A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ab/>
              <w:t>likes(X, Y),</w:t>
            </w:r>
          </w:p>
          <w:p w14:paraId="26F9449D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 xml:space="preserve">    for_sale(Y).</w:t>
            </w:r>
          </w:p>
          <w:p w14:paraId="43CA0849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lastRenderedPageBreak/>
              <w:t>likes(kelly, hot_rod).</w:t>
            </w:r>
          </w:p>
          <w:p w14:paraId="38ACBCC6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likes(judy, pizza).</w:t>
            </w:r>
          </w:p>
          <w:p w14:paraId="55D2D31E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likes(tom,pizza).</w:t>
            </w:r>
          </w:p>
          <w:p w14:paraId="13FA01EA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for_sale(pizza).</w:t>
            </w:r>
          </w:p>
          <w:p w14:paraId="79282394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for_sale(lemon).</w:t>
            </w:r>
          </w:p>
          <w:p w14:paraId="13E9E01A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 xml:space="preserve">for_sale(hot_rod). </w:t>
            </w:r>
          </w:p>
          <w:p w14:paraId="0E46F853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can_affort(tom,pizza).</w:t>
            </w:r>
          </w:p>
          <w:p w14:paraId="53B14871" w14:textId="77777777" w:rsidR="004E5386" w:rsidRPr="004E5386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goal</w:t>
            </w:r>
          </w:p>
          <w:p w14:paraId="0979E2F0" w14:textId="5334EB0B" w:rsidR="00630D85" w:rsidRPr="005C1430" w:rsidRDefault="004E5386" w:rsidP="004E5386">
            <w:pPr>
              <w:pStyle w:val="a5"/>
              <w:rPr>
                <w:lang w:val="en-US"/>
              </w:rPr>
            </w:pPr>
            <w:r w:rsidRPr="004E5386">
              <w:rPr>
                <w:lang w:val="en-US"/>
              </w:rPr>
              <w:t>can_buy(tom,pizza).</w:t>
            </w:r>
            <w:r w:rsidR="00630D85" w:rsidRPr="005C1430">
              <w:rPr>
                <w:lang w:val="en-US"/>
              </w:rPr>
              <w:t>likes(judy, pizza).</w:t>
            </w:r>
          </w:p>
          <w:p w14:paraId="2403D347" w14:textId="77777777" w:rsidR="00630D85" w:rsidRPr="005C1430" w:rsidRDefault="00630D85" w:rsidP="00D32D24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for_sale(pizza).</w:t>
            </w:r>
          </w:p>
          <w:p w14:paraId="41CD0636" w14:textId="77777777" w:rsidR="00630D85" w:rsidRPr="005C1430" w:rsidRDefault="00630D85" w:rsidP="00D32D24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>for_sale(lemon).</w:t>
            </w:r>
          </w:p>
          <w:p w14:paraId="71742107" w14:textId="77777777" w:rsidR="00630D85" w:rsidRPr="00D9618E" w:rsidRDefault="00630D85" w:rsidP="00D32D24">
            <w:pPr>
              <w:pStyle w:val="a5"/>
              <w:rPr>
                <w:lang w:val="en-US"/>
              </w:rPr>
            </w:pPr>
            <w:r w:rsidRPr="005C1430">
              <w:rPr>
                <w:lang w:val="en-US"/>
              </w:rPr>
              <w:t xml:space="preserve">for_sale(hot_rod). </w:t>
            </w:r>
          </w:p>
        </w:tc>
      </w:tr>
    </w:tbl>
    <w:p w14:paraId="724C5083" w14:textId="3029F697" w:rsidR="00630D85" w:rsidRDefault="00630D85" w:rsidP="004E5386">
      <w:pPr>
        <w:pStyle w:val="a3"/>
        <w:rPr>
          <w:lang w:val="en-US"/>
        </w:rPr>
      </w:pPr>
    </w:p>
    <w:p w14:paraId="54E5C06B" w14:textId="264D7BDB" w:rsidR="004E5386" w:rsidRDefault="004E5386" w:rsidP="004E5386">
      <w:pPr>
        <w:pStyle w:val="a3"/>
        <w:rPr>
          <w:lang w:val="en-US"/>
        </w:rPr>
      </w:pPr>
      <w:r w:rsidRPr="004E5386">
        <w:rPr>
          <w:noProof/>
          <w:lang w:val="en-US"/>
        </w:rPr>
        <w:drawing>
          <wp:inline distT="0" distB="0" distL="0" distR="0" wp14:anchorId="4FBD65DF" wp14:editId="2FFA098F">
            <wp:extent cx="4944165" cy="70494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049" w14:textId="6CD176E9" w:rsidR="004E5386" w:rsidRDefault="004E5386" w:rsidP="004E5386">
      <w:pPr>
        <w:pStyle w:val="a3"/>
      </w:pPr>
      <w:r>
        <w:t>Рисунок 25. Проверка.</w:t>
      </w:r>
    </w:p>
    <w:p w14:paraId="3ACBABA0" w14:textId="3283F104" w:rsidR="004E5386" w:rsidRDefault="004E5386" w:rsidP="004E5386"/>
    <w:p w14:paraId="0AC202C5" w14:textId="3377C685" w:rsidR="004E5386" w:rsidRDefault="004E5386" w:rsidP="00DC2A33">
      <w:pPr>
        <w:pStyle w:val="2"/>
      </w:pPr>
      <w:bookmarkStart w:id="8" w:name="_Toc28445314"/>
      <w:r>
        <w:t xml:space="preserve">Задание </w:t>
      </w:r>
      <w:r w:rsidR="00DC2A33" w:rsidRPr="00D66D1C">
        <w:t>6</w:t>
      </w:r>
      <w:bookmarkEnd w:id="8"/>
    </w:p>
    <w:p w14:paraId="322E908F" w14:textId="7E45FA94" w:rsidR="004E5386" w:rsidRDefault="004E5386" w:rsidP="004E5386"/>
    <w:p w14:paraId="5DAAF687" w14:textId="053457A5" w:rsidR="004E5386" w:rsidRDefault="004E5386" w:rsidP="004E5386">
      <w:r>
        <w:t xml:space="preserve">Создал свое </w:t>
      </w:r>
      <w:r w:rsidR="00DC2A33">
        <w:t>собственное отношение «Замужем/Женат». Люди могут пожениться, если они проводят свадьбу и оба согласны на бракосочетание.</w:t>
      </w: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DC2A33" w:rsidRPr="00D66D1C" w14:paraId="5EC3F7DA" w14:textId="77777777" w:rsidTr="00D32D2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5C0D158F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predicates</w:t>
            </w:r>
          </w:p>
          <w:p w14:paraId="7D00F9B8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merry(symbol, symbol)</w:t>
            </w:r>
          </w:p>
          <w:p w14:paraId="297901D4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isMerried(symbol, symbol)</w:t>
            </w:r>
          </w:p>
          <w:p w14:paraId="2247F0C4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agree(symbol,symbol)</w:t>
            </w:r>
          </w:p>
          <w:p w14:paraId="3CEC655F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clauses</w:t>
            </w:r>
          </w:p>
          <w:p w14:paraId="53F9C301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merry(maria,alex).</w:t>
            </w:r>
          </w:p>
          <w:p w14:paraId="2FBAE0DF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merry(oksana,igor).</w:t>
            </w:r>
          </w:p>
          <w:p w14:paraId="2F5186E1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agree(maria,alex).</w:t>
            </w:r>
          </w:p>
          <w:p w14:paraId="65B04498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agree(alex,maria).</w:t>
            </w:r>
          </w:p>
          <w:p w14:paraId="364479C6" w14:textId="77777777" w:rsidR="00DC2A33" w:rsidRPr="00DC2A33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agree(oksana,igor).</w:t>
            </w:r>
          </w:p>
          <w:p w14:paraId="33D71EC3" w14:textId="7C0072BF" w:rsidR="00DC2A33" w:rsidRPr="00D9618E" w:rsidRDefault="00DC2A33" w:rsidP="00DC2A33">
            <w:pPr>
              <w:pStyle w:val="a5"/>
              <w:rPr>
                <w:lang w:val="en-US"/>
              </w:rPr>
            </w:pPr>
            <w:r w:rsidRPr="00DC2A33">
              <w:rPr>
                <w:lang w:val="en-US"/>
              </w:rPr>
              <w:t>isMerried(X,Y):-merry(X,Y),agree(X,Y),agree(Y,X).</w:t>
            </w:r>
          </w:p>
        </w:tc>
      </w:tr>
    </w:tbl>
    <w:p w14:paraId="4412FED4" w14:textId="383F1714" w:rsidR="00DC2A33" w:rsidRDefault="00DC2A33" w:rsidP="00DC2A33">
      <w:pPr>
        <w:pStyle w:val="a3"/>
        <w:rPr>
          <w:lang w:val="en-US"/>
        </w:rPr>
      </w:pPr>
    </w:p>
    <w:p w14:paraId="67652052" w14:textId="21675FB8" w:rsidR="00DC2A33" w:rsidRDefault="00DC2A33" w:rsidP="00DC2A33">
      <w:pPr>
        <w:pStyle w:val="a3"/>
        <w:rPr>
          <w:lang w:val="en-US"/>
        </w:rPr>
      </w:pPr>
      <w:r w:rsidRPr="00DC2A33">
        <w:rPr>
          <w:noProof/>
          <w:lang w:val="en-US"/>
        </w:rPr>
        <w:drawing>
          <wp:inline distT="0" distB="0" distL="0" distR="0" wp14:anchorId="1B36F05B" wp14:editId="1BC2F616">
            <wp:extent cx="5940425" cy="5886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D264" w14:textId="0E7CAB42" w:rsidR="00DC2A33" w:rsidRDefault="00DC2A33" w:rsidP="00DC2A33">
      <w:pPr>
        <w:pStyle w:val="a3"/>
      </w:pPr>
      <w:r>
        <w:t>Рисунок 26. Запрос 1.</w:t>
      </w:r>
    </w:p>
    <w:p w14:paraId="5FC2BDB8" w14:textId="0D19B62B" w:rsidR="00DC2A33" w:rsidRDefault="00DC2A33" w:rsidP="00DC2A33">
      <w:pPr>
        <w:pStyle w:val="a3"/>
      </w:pPr>
      <w:r w:rsidRPr="00DC2A33">
        <w:rPr>
          <w:noProof/>
        </w:rPr>
        <w:drawing>
          <wp:inline distT="0" distB="0" distL="0" distR="0" wp14:anchorId="2D994D23" wp14:editId="6D310856">
            <wp:extent cx="5144218" cy="819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AE4" w14:textId="096D7993" w:rsidR="00DC2A33" w:rsidRPr="00D66D1C" w:rsidRDefault="00DC2A33" w:rsidP="00DC2A33">
      <w:pPr>
        <w:pStyle w:val="a3"/>
      </w:pPr>
      <w:r>
        <w:t>Рисунок 27. Запрос 2.</w:t>
      </w:r>
    </w:p>
    <w:p w14:paraId="631FC01D" w14:textId="674390C0" w:rsidR="00630D85" w:rsidRPr="00D66D1C" w:rsidRDefault="00630D85" w:rsidP="00630D85"/>
    <w:p w14:paraId="2614FBF4" w14:textId="2907D6B9" w:rsidR="00111CF0" w:rsidRDefault="00111CF0" w:rsidP="00111CF0">
      <w:pPr>
        <w:pStyle w:val="1"/>
      </w:pPr>
      <w:r>
        <w:t>Вывод</w:t>
      </w:r>
    </w:p>
    <w:p w14:paraId="2CC52FDB" w14:textId="23C9A453" w:rsidR="00111CF0" w:rsidRDefault="00111CF0" w:rsidP="00111CF0"/>
    <w:p w14:paraId="09B1CDBC" w14:textId="58B9A769" w:rsidR="00111CF0" w:rsidRPr="00111CF0" w:rsidRDefault="00111CF0" w:rsidP="00111CF0">
      <w:r>
        <w:t xml:space="preserve">В ходе выполнения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 w:rsidRPr="00111CF0">
        <w:t>.</w:t>
      </w:r>
    </w:p>
    <w:sectPr w:rsidR="00111CF0" w:rsidRPr="00111CF0" w:rsidSect="00BD4B45">
      <w:footerReference w:type="default" r:id="rId3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E04DA" w14:textId="77777777" w:rsidR="00A50CA6" w:rsidRDefault="00A50CA6" w:rsidP="00BD4B45">
      <w:pPr>
        <w:spacing w:line="240" w:lineRule="auto"/>
      </w:pPr>
      <w:r>
        <w:separator/>
      </w:r>
    </w:p>
  </w:endnote>
  <w:endnote w:type="continuationSeparator" w:id="0">
    <w:p w14:paraId="2D0EEECD" w14:textId="77777777" w:rsidR="00A50CA6" w:rsidRDefault="00A50CA6" w:rsidP="00BD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380265"/>
      <w:docPartObj>
        <w:docPartGallery w:val="Page Numbers (Bottom of Page)"/>
        <w:docPartUnique/>
      </w:docPartObj>
    </w:sdtPr>
    <w:sdtEndPr/>
    <w:sdtContent>
      <w:p w14:paraId="0F256D5A" w14:textId="77777777" w:rsidR="003F2178" w:rsidRDefault="003F21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0DD1B" w14:textId="77777777" w:rsidR="003F2178" w:rsidRDefault="003F21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0DBE6" w14:textId="77777777" w:rsidR="00A50CA6" w:rsidRDefault="00A50CA6" w:rsidP="00BD4B45">
      <w:pPr>
        <w:spacing w:line="240" w:lineRule="auto"/>
      </w:pPr>
      <w:r>
        <w:separator/>
      </w:r>
    </w:p>
  </w:footnote>
  <w:footnote w:type="continuationSeparator" w:id="0">
    <w:p w14:paraId="395141CC" w14:textId="77777777" w:rsidR="00A50CA6" w:rsidRDefault="00A50CA6" w:rsidP="00BD4B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4ED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E"/>
    <w:rsid w:val="0004644E"/>
    <w:rsid w:val="00111CF0"/>
    <w:rsid w:val="001F486F"/>
    <w:rsid w:val="003F2178"/>
    <w:rsid w:val="004E5386"/>
    <w:rsid w:val="005C1430"/>
    <w:rsid w:val="00630D85"/>
    <w:rsid w:val="00725A68"/>
    <w:rsid w:val="007E2B7C"/>
    <w:rsid w:val="00A50CA6"/>
    <w:rsid w:val="00AE603A"/>
    <w:rsid w:val="00B974E0"/>
    <w:rsid w:val="00BD4B45"/>
    <w:rsid w:val="00C03D44"/>
    <w:rsid w:val="00D41648"/>
    <w:rsid w:val="00D66D1C"/>
    <w:rsid w:val="00D9618E"/>
    <w:rsid w:val="00DC2A33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07C7"/>
  <w15:chartTrackingRefBased/>
  <w15:docId w15:val="{91633528-D743-488D-9C41-6C39619C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2A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974E0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4644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4E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64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Подпись рисунка"/>
    <w:basedOn w:val="a"/>
    <w:link w:val="a4"/>
    <w:autoRedefine/>
    <w:qFormat/>
    <w:rsid w:val="00B974E0"/>
    <w:pPr>
      <w:ind w:firstLine="0"/>
      <w:jc w:val="center"/>
    </w:pPr>
    <w:rPr>
      <w:sz w:val="24"/>
    </w:rPr>
  </w:style>
  <w:style w:type="paragraph" w:customStyle="1" w:styleId="a5">
    <w:name w:val="Код"/>
    <w:basedOn w:val="a"/>
    <w:link w:val="a6"/>
    <w:autoRedefine/>
    <w:qFormat/>
    <w:rsid w:val="00B974E0"/>
    <w:pPr>
      <w:ind w:firstLine="0"/>
    </w:pPr>
    <w:rPr>
      <w:rFonts w:ascii="Consolas" w:hAnsi="Consolas"/>
      <w:sz w:val="22"/>
    </w:rPr>
  </w:style>
  <w:style w:type="character" w:customStyle="1" w:styleId="a4">
    <w:name w:val="Подпись рисунка Знак"/>
    <w:basedOn w:val="a0"/>
    <w:link w:val="a3"/>
    <w:rsid w:val="00B974E0"/>
    <w:rPr>
      <w:rFonts w:ascii="Times New Roman" w:hAnsi="Times New Roman"/>
      <w:sz w:val="24"/>
    </w:rPr>
  </w:style>
  <w:style w:type="character" w:customStyle="1" w:styleId="a6">
    <w:name w:val="Код Знак"/>
    <w:basedOn w:val="a0"/>
    <w:link w:val="a5"/>
    <w:rsid w:val="00B974E0"/>
    <w:rPr>
      <w:rFonts w:ascii="Consolas" w:hAnsi="Consolas"/>
    </w:rPr>
  </w:style>
  <w:style w:type="paragraph" w:styleId="a7">
    <w:name w:val="TOC Heading"/>
    <w:basedOn w:val="1"/>
    <w:next w:val="a"/>
    <w:autoRedefine/>
    <w:uiPriority w:val="39"/>
    <w:unhideWhenUsed/>
    <w:qFormat/>
    <w:rsid w:val="0004644E"/>
    <w:pPr>
      <w:ind w:firstLine="0"/>
      <w:jc w:val="left"/>
      <w:outlineLvl w:val="9"/>
    </w:pPr>
    <w:rPr>
      <w:lang w:eastAsia="ru-RU"/>
    </w:rPr>
  </w:style>
  <w:style w:type="paragraph" w:styleId="a8">
    <w:name w:val="header"/>
    <w:basedOn w:val="a"/>
    <w:link w:val="a9"/>
    <w:uiPriority w:val="99"/>
    <w:unhideWhenUsed/>
    <w:rsid w:val="00BD4B4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4B4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D4B4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4B45"/>
    <w:rPr>
      <w:rFonts w:ascii="Times New Roman" w:hAnsi="Times New Roman"/>
      <w:sz w:val="28"/>
    </w:rPr>
  </w:style>
  <w:style w:type="paragraph" w:styleId="ac">
    <w:name w:val="No Spacing"/>
    <w:uiPriority w:val="1"/>
    <w:qFormat/>
    <w:rsid w:val="00BD4B45"/>
    <w:pPr>
      <w:spacing w:after="0" w:line="240" w:lineRule="auto"/>
    </w:pPr>
  </w:style>
  <w:style w:type="table" w:styleId="ad">
    <w:name w:val="Table Grid"/>
    <w:basedOn w:val="a1"/>
    <w:uiPriority w:val="39"/>
    <w:rsid w:val="00BD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961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C2A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2A33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DC2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\Documents\&#1053;&#1072;&#1089;&#1090;&#1088;&#1072;&#1080;&#1074;&#1072;&#1077;&#1084;&#1099;&#1077;%20&#1096;&#1072;&#1073;&#1083;&#1086;&#1085;&#1099;%20Office\&#1054;&#1090;&#1095;&#1105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D456-DB20-4A34-A4A7-276A3412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Отчёты.dotx</Template>
  <TotalTime>120</TotalTime>
  <Pages>13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4</cp:revision>
  <dcterms:created xsi:type="dcterms:W3CDTF">2019-12-28T11:13:00Z</dcterms:created>
  <dcterms:modified xsi:type="dcterms:W3CDTF">2019-12-28T14:31:00Z</dcterms:modified>
</cp:coreProperties>
</file>